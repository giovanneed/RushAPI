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C4677" w14:textId="77777777" w:rsidR="000854C3" w:rsidRDefault="000854C3">
      <w:pPr>
        <w:rPr>
          <w:sz w:val="28"/>
        </w:rPr>
      </w:pPr>
    </w:p>
    <w:p w14:paraId="06079694" w14:textId="645079E4" w:rsidR="000854C3" w:rsidRDefault="000854C3">
      <w:pPr>
        <w:rPr>
          <w:sz w:val="28"/>
        </w:rPr>
      </w:pPr>
      <w:r>
        <w:rPr>
          <w:sz w:val="28"/>
        </w:rPr>
        <w:t>Inteligência Artificial</w:t>
      </w:r>
    </w:p>
    <w:p w14:paraId="4BE54880" w14:textId="7E6C2CED" w:rsidR="000854C3" w:rsidRDefault="000854C3">
      <w:pPr>
        <w:rPr>
          <w:sz w:val="28"/>
        </w:rPr>
      </w:pPr>
      <w:r>
        <w:rPr>
          <w:sz w:val="28"/>
        </w:rPr>
        <w:t>Relatório de Trabalho – Problema das N Rainhas</w:t>
      </w:r>
    </w:p>
    <w:p w14:paraId="411280D2" w14:textId="2B69A42E" w:rsidR="000854C3" w:rsidRPr="000854C3" w:rsidRDefault="000854C3">
      <w:pPr>
        <w:rPr>
          <w:sz w:val="24"/>
        </w:rPr>
      </w:pPr>
      <w:r w:rsidRPr="000854C3">
        <w:rPr>
          <w:sz w:val="24"/>
        </w:rPr>
        <w:t>Professor Alair Dias – Turma 8NA</w:t>
      </w:r>
    </w:p>
    <w:p w14:paraId="0ECC5374" w14:textId="77777777" w:rsidR="000854C3" w:rsidRDefault="000854C3">
      <w:pPr>
        <w:rPr>
          <w:sz w:val="28"/>
        </w:rPr>
      </w:pPr>
    </w:p>
    <w:p w14:paraId="17046E65" w14:textId="77777777" w:rsidR="000854C3" w:rsidRDefault="000854C3">
      <w:pPr>
        <w:rPr>
          <w:sz w:val="28"/>
        </w:rPr>
      </w:pPr>
      <w:bookmarkStart w:id="0" w:name="_GoBack"/>
      <w:bookmarkEnd w:id="0"/>
    </w:p>
    <w:p w14:paraId="4EA70EBF" w14:textId="6895991E" w:rsidR="00400381" w:rsidRPr="00460B5B" w:rsidRDefault="000854C3">
      <w:pPr>
        <w:rPr>
          <w:sz w:val="28"/>
        </w:rPr>
      </w:pPr>
      <w:r>
        <w:rPr>
          <w:sz w:val="28"/>
        </w:rPr>
        <w:t>C</w:t>
      </w:r>
      <w:r w:rsidR="00400381" w:rsidRPr="00460B5B">
        <w:rPr>
          <w:sz w:val="28"/>
        </w:rPr>
        <w:t>omponentes</w:t>
      </w:r>
    </w:p>
    <w:p w14:paraId="79ED9DAF" w14:textId="77777777" w:rsidR="00400381" w:rsidRPr="000854C3" w:rsidRDefault="00400381">
      <w:pPr>
        <w:rPr>
          <w:sz w:val="24"/>
        </w:rPr>
      </w:pPr>
      <w:r w:rsidRPr="000854C3">
        <w:rPr>
          <w:sz w:val="24"/>
        </w:rPr>
        <w:t>Caetano Motta Milorde</w:t>
      </w:r>
    </w:p>
    <w:p w14:paraId="2BC73CC9" w14:textId="77777777" w:rsidR="00400381" w:rsidRPr="000854C3" w:rsidRDefault="00400381">
      <w:pPr>
        <w:rPr>
          <w:sz w:val="24"/>
        </w:rPr>
      </w:pPr>
      <w:r w:rsidRPr="000854C3">
        <w:rPr>
          <w:sz w:val="24"/>
        </w:rPr>
        <w:t>Luciano Bernardes Silva</w:t>
      </w:r>
    </w:p>
    <w:p w14:paraId="2EA4E613" w14:textId="77777777" w:rsidR="00460B5B" w:rsidRDefault="00460B5B">
      <w:pPr>
        <w:rPr>
          <w:sz w:val="28"/>
        </w:rPr>
      </w:pPr>
    </w:p>
    <w:p w14:paraId="200BDA8E" w14:textId="77777777" w:rsidR="000854C3" w:rsidRDefault="000854C3">
      <w:pPr>
        <w:rPr>
          <w:sz w:val="28"/>
        </w:rPr>
      </w:pPr>
    </w:p>
    <w:p w14:paraId="4FAA3B58" w14:textId="0C944C8C" w:rsidR="000854C3" w:rsidRPr="00460B5B" w:rsidRDefault="000854C3">
      <w:pPr>
        <w:rPr>
          <w:sz w:val="28"/>
        </w:rPr>
      </w:pPr>
      <w:r>
        <w:rPr>
          <w:sz w:val="28"/>
        </w:rPr>
        <w:t>Tabela de r</w:t>
      </w:r>
      <w:r w:rsidR="00400381" w:rsidRPr="00460B5B">
        <w:rPr>
          <w:sz w:val="28"/>
        </w:rPr>
        <w:t>esultados obtidos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364"/>
        <w:gridCol w:w="2696"/>
      </w:tblGrid>
      <w:tr w:rsidR="00400381" w14:paraId="6FD7743A" w14:textId="77777777" w:rsidTr="00AC0F47">
        <w:tc>
          <w:tcPr>
            <w:tcW w:w="2660" w:type="dxa"/>
          </w:tcPr>
          <w:p w14:paraId="21AF5B29" w14:textId="77777777" w:rsidR="00400381" w:rsidRPr="008E416B" w:rsidRDefault="00400381">
            <w:pPr>
              <w:rPr>
                <w:b/>
              </w:rPr>
            </w:pPr>
            <w:r w:rsidRPr="008E416B">
              <w:rPr>
                <w:b/>
              </w:rPr>
              <w:t>Número de Rainhas</w:t>
            </w:r>
          </w:p>
        </w:tc>
        <w:tc>
          <w:tcPr>
            <w:tcW w:w="3364" w:type="dxa"/>
          </w:tcPr>
          <w:p w14:paraId="5F48E6D8" w14:textId="183A030A" w:rsidR="00400381" w:rsidRPr="008E416B" w:rsidRDefault="00400381">
            <w:pPr>
              <w:rPr>
                <w:b/>
              </w:rPr>
            </w:pPr>
            <w:r w:rsidRPr="008E416B">
              <w:rPr>
                <w:b/>
              </w:rPr>
              <w:t>Tempo de resolução</w:t>
            </w:r>
            <w:r w:rsidR="00AC0F47">
              <w:rPr>
                <w:b/>
              </w:rPr>
              <w:t xml:space="preserve"> (segundos)</w:t>
            </w:r>
          </w:p>
        </w:tc>
        <w:tc>
          <w:tcPr>
            <w:tcW w:w="2696" w:type="dxa"/>
          </w:tcPr>
          <w:p w14:paraId="0ACCDA18" w14:textId="30495B1F" w:rsidR="00400381" w:rsidRPr="008E416B" w:rsidRDefault="000854C3">
            <w:pPr>
              <w:rPr>
                <w:b/>
              </w:rPr>
            </w:pPr>
            <w:r>
              <w:rPr>
                <w:b/>
              </w:rPr>
              <w:t>*</w:t>
            </w:r>
            <w:r w:rsidR="00400381" w:rsidRPr="008E416B">
              <w:rPr>
                <w:b/>
              </w:rPr>
              <w:t>Número de execuções</w:t>
            </w:r>
          </w:p>
        </w:tc>
      </w:tr>
      <w:tr w:rsidR="00400381" w14:paraId="2EFEF955" w14:textId="77777777" w:rsidTr="00AC0F47">
        <w:tc>
          <w:tcPr>
            <w:tcW w:w="2660" w:type="dxa"/>
          </w:tcPr>
          <w:p w14:paraId="3792C709" w14:textId="77777777" w:rsidR="00400381" w:rsidRDefault="00400381">
            <w:r>
              <w:t>4</w:t>
            </w:r>
          </w:p>
        </w:tc>
        <w:tc>
          <w:tcPr>
            <w:tcW w:w="3364" w:type="dxa"/>
          </w:tcPr>
          <w:p w14:paraId="14EA88C0" w14:textId="231E73DF" w:rsidR="00400381" w:rsidRDefault="00AC0F47">
            <w:r>
              <w:t>Menor que 1</w:t>
            </w:r>
          </w:p>
        </w:tc>
        <w:tc>
          <w:tcPr>
            <w:tcW w:w="2696" w:type="dxa"/>
          </w:tcPr>
          <w:p w14:paraId="048CF77C" w14:textId="77777777" w:rsidR="00400381" w:rsidRDefault="00400381">
            <w:r>
              <w:t>3</w:t>
            </w:r>
          </w:p>
        </w:tc>
      </w:tr>
      <w:tr w:rsidR="00400381" w14:paraId="573EAEE9" w14:textId="77777777" w:rsidTr="00AC0F47">
        <w:tc>
          <w:tcPr>
            <w:tcW w:w="2660" w:type="dxa"/>
          </w:tcPr>
          <w:p w14:paraId="06B00EF2" w14:textId="77777777" w:rsidR="00400381" w:rsidRDefault="00400381">
            <w:r>
              <w:t>5</w:t>
            </w:r>
          </w:p>
        </w:tc>
        <w:tc>
          <w:tcPr>
            <w:tcW w:w="3364" w:type="dxa"/>
          </w:tcPr>
          <w:p w14:paraId="2B39FDF5" w14:textId="2E771A55" w:rsidR="00400381" w:rsidRDefault="00AC0F47">
            <w:r>
              <w:t>Menor que 1</w:t>
            </w:r>
          </w:p>
        </w:tc>
        <w:tc>
          <w:tcPr>
            <w:tcW w:w="2696" w:type="dxa"/>
          </w:tcPr>
          <w:p w14:paraId="6AD061A4" w14:textId="77777777" w:rsidR="00400381" w:rsidRDefault="00400381">
            <w:r>
              <w:t>4</w:t>
            </w:r>
          </w:p>
        </w:tc>
      </w:tr>
      <w:tr w:rsidR="00400381" w14:paraId="2CED4766" w14:textId="77777777" w:rsidTr="00AC0F47">
        <w:tc>
          <w:tcPr>
            <w:tcW w:w="2660" w:type="dxa"/>
          </w:tcPr>
          <w:p w14:paraId="1AC914DC" w14:textId="77777777" w:rsidR="00400381" w:rsidRDefault="00400381">
            <w:r>
              <w:t>10</w:t>
            </w:r>
          </w:p>
        </w:tc>
        <w:tc>
          <w:tcPr>
            <w:tcW w:w="3364" w:type="dxa"/>
          </w:tcPr>
          <w:p w14:paraId="2F320B33" w14:textId="0EB274ED" w:rsidR="00400381" w:rsidRDefault="00AC0F47">
            <w:r>
              <w:t>Menor que 1</w:t>
            </w:r>
          </w:p>
        </w:tc>
        <w:tc>
          <w:tcPr>
            <w:tcW w:w="2696" w:type="dxa"/>
          </w:tcPr>
          <w:p w14:paraId="2DE45DC0" w14:textId="77777777" w:rsidR="00400381" w:rsidRDefault="00400381">
            <w:r>
              <w:t>9</w:t>
            </w:r>
          </w:p>
        </w:tc>
      </w:tr>
      <w:tr w:rsidR="00400381" w14:paraId="6146C282" w14:textId="77777777" w:rsidTr="00AC0F47">
        <w:tc>
          <w:tcPr>
            <w:tcW w:w="2660" w:type="dxa"/>
          </w:tcPr>
          <w:p w14:paraId="25D8D3D2" w14:textId="77777777" w:rsidR="00400381" w:rsidRDefault="00400381">
            <w:r>
              <w:t>15</w:t>
            </w:r>
          </w:p>
        </w:tc>
        <w:tc>
          <w:tcPr>
            <w:tcW w:w="3364" w:type="dxa"/>
          </w:tcPr>
          <w:p w14:paraId="0A42E8DF" w14:textId="7966CA03" w:rsidR="00400381" w:rsidRDefault="00AC0F47">
            <w:r>
              <w:t>Menor que 1</w:t>
            </w:r>
          </w:p>
        </w:tc>
        <w:tc>
          <w:tcPr>
            <w:tcW w:w="2696" w:type="dxa"/>
          </w:tcPr>
          <w:p w14:paraId="43EC74B9" w14:textId="77777777" w:rsidR="00400381" w:rsidRDefault="00400381">
            <w:r>
              <w:t>14</w:t>
            </w:r>
          </w:p>
        </w:tc>
      </w:tr>
      <w:tr w:rsidR="00400381" w14:paraId="7C5C0AB0" w14:textId="77777777" w:rsidTr="00AC0F47">
        <w:tc>
          <w:tcPr>
            <w:tcW w:w="2660" w:type="dxa"/>
          </w:tcPr>
          <w:p w14:paraId="72A0E53E" w14:textId="77777777" w:rsidR="00400381" w:rsidRDefault="00400381">
            <w:r>
              <w:t>20</w:t>
            </w:r>
          </w:p>
        </w:tc>
        <w:tc>
          <w:tcPr>
            <w:tcW w:w="3364" w:type="dxa"/>
          </w:tcPr>
          <w:p w14:paraId="21876A92" w14:textId="56990A60" w:rsidR="00400381" w:rsidRDefault="00AC0F47">
            <w:r>
              <w:t>5</w:t>
            </w:r>
          </w:p>
        </w:tc>
        <w:tc>
          <w:tcPr>
            <w:tcW w:w="2696" w:type="dxa"/>
          </w:tcPr>
          <w:p w14:paraId="63101E01" w14:textId="77777777" w:rsidR="00400381" w:rsidRDefault="00400381">
            <w:r>
              <w:t>19</w:t>
            </w:r>
          </w:p>
        </w:tc>
      </w:tr>
      <w:tr w:rsidR="00400381" w14:paraId="6BBD299C" w14:textId="77777777" w:rsidTr="00AC0F47">
        <w:tc>
          <w:tcPr>
            <w:tcW w:w="2660" w:type="dxa"/>
          </w:tcPr>
          <w:p w14:paraId="72130B94" w14:textId="77777777" w:rsidR="00400381" w:rsidRDefault="00400381">
            <w:r>
              <w:t>25</w:t>
            </w:r>
          </w:p>
        </w:tc>
        <w:tc>
          <w:tcPr>
            <w:tcW w:w="3364" w:type="dxa"/>
          </w:tcPr>
          <w:p w14:paraId="5FB02087" w14:textId="1D707FB1" w:rsidR="00400381" w:rsidRDefault="003A343B">
            <w:r>
              <w:t>1116</w:t>
            </w:r>
          </w:p>
        </w:tc>
        <w:tc>
          <w:tcPr>
            <w:tcW w:w="2696" w:type="dxa"/>
          </w:tcPr>
          <w:p w14:paraId="02DCCD50" w14:textId="662440C0" w:rsidR="00400381" w:rsidRDefault="003A343B">
            <w:r>
              <w:t>24</w:t>
            </w:r>
          </w:p>
        </w:tc>
      </w:tr>
      <w:tr w:rsidR="00400381" w14:paraId="5CCB922A" w14:textId="77777777" w:rsidTr="00AC0F47">
        <w:tc>
          <w:tcPr>
            <w:tcW w:w="2660" w:type="dxa"/>
          </w:tcPr>
          <w:p w14:paraId="52F244AD" w14:textId="77777777" w:rsidR="00400381" w:rsidRDefault="00400381">
            <w:r>
              <w:t>100</w:t>
            </w:r>
          </w:p>
        </w:tc>
        <w:tc>
          <w:tcPr>
            <w:tcW w:w="3364" w:type="dxa"/>
          </w:tcPr>
          <w:p w14:paraId="33418D1F" w14:textId="0F01630B" w:rsidR="00400381" w:rsidRDefault="00F71DE7">
            <w:r>
              <w:t>-</w:t>
            </w:r>
          </w:p>
        </w:tc>
        <w:tc>
          <w:tcPr>
            <w:tcW w:w="2696" w:type="dxa"/>
          </w:tcPr>
          <w:p w14:paraId="74CFA3CB" w14:textId="4341580A" w:rsidR="00400381" w:rsidRDefault="00F71DE7">
            <w:r>
              <w:t>-</w:t>
            </w:r>
          </w:p>
        </w:tc>
      </w:tr>
      <w:tr w:rsidR="00400381" w14:paraId="2793F9A2" w14:textId="77777777" w:rsidTr="00AC0F47">
        <w:tc>
          <w:tcPr>
            <w:tcW w:w="2660" w:type="dxa"/>
          </w:tcPr>
          <w:p w14:paraId="08B332FF" w14:textId="77777777" w:rsidR="00400381" w:rsidRDefault="00400381">
            <w:r>
              <w:t>200</w:t>
            </w:r>
          </w:p>
        </w:tc>
        <w:tc>
          <w:tcPr>
            <w:tcW w:w="3364" w:type="dxa"/>
          </w:tcPr>
          <w:p w14:paraId="5DB81D07" w14:textId="3CDB5691" w:rsidR="00400381" w:rsidRDefault="00F71DE7">
            <w:r>
              <w:t>-</w:t>
            </w:r>
          </w:p>
        </w:tc>
        <w:tc>
          <w:tcPr>
            <w:tcW w:w="2696" w:type="dxa"/>
          </w:tcPr>
          <w:p w14:paraId="7B3E7ED0" w14:textId="4594D7D6" w:rsidR="00400381" w:rsidRDefault="00F71DE7">
            <w:r>
              <w:t>-</w:t>
            </w:r>
          </w:p>
        </w:tc>
      </w:tr>
      <w:tr w:rsidR="00400381" w14:paraId="28E0A133" w14:textId="77777777" w:rsidTr="00AC0F47">
        <w:tc>
          <w:tcPr>
            <w:tcW w:w="2660" w:type="dxa"/>
          </w:tcPr>
          <w:p w14:paraId="72DC904B" w14:textId="77777777" w:rsidR="00400381" w:rsidRDefault="00400381">
            <w:r>
              <w:t>500</w:t>
            </w:r>
          </w:p>
        </w:tc>
        <w:tc>
          <w:tcPr>
            <w:tcW w:w="3364" w:type="dxa"/>
          </w:tcPr>
          <w:p w14:paraId="1298824A" w14:textId="7A28FA71" w:rsidR="00400381" w:rsidRDefault="00F71DE7">
            <w:r>
              <w:t>-</w:t>
            </w:r>
          </w:p>
        </w:tc>
        <w:tc>
          <w:tcPr>
            <w:tcW w:w="2696" w:type="dxa"/>
          </w:tcPr>
          <w:p w14:paraId="7FCAF9DD" w14:textId="641E9E69" w:rsidR="00400381" w:rsidRDefault="00F71DE7">
            <w:r>
              <w:t>-</w:t>
            </w:r>
          </w:p>
        </w:tc>
      </w:tr>
      <w:tr w:rsidR="00400381" w14:paraId="04B697AF" w14:textId="77777777" w:rsidTr="00AC0F47">
        <w:tc>
          <w:tcPr>
            <w:tcW w:w="2660" w:type="dxa"/>
          </w:tcPr>
          <w:p w14:paraId="4C94FC91" w14:textId="77777777" w:rsidR="00400381" w:rsidRDefault="00400381">
            <w:r>
              <w:t>1000</w:t>
            </w:r>
          </w:p>
        </w:tc>
        <w:tc>
          <w:tcPr>
            <w:tcW w:w="3364" w:type="dxa"/>
          </w:tcPr>
          <w:p w14:paraId="0AAA14C1" w14:textId="496934E2" w:rsidR="00400381" w:rsidRDefault="00F71DE7">
            <w:r>
              <w:t>-</w:t>
            </w:r>
          </w:p>
        </w:tc>
        <w:tc>
          <w:tcPr>
            <w:tcW w:w="2696" w:type="dxa"/>
          </w:tcPr>
          <w:p w14:paraId="39EAEDEE" w14:textId="05B019F5" w:rsidR="00400381" w:rsidRDefault="00F71DE7">
            <w:r>
              <w:t>-</w:t>
            </w:r>
          </w:p>
        </w:tc>
      </w:tr>
      <w:tr w:rsidR="00400381" w14:paraId="09BB5CA2" w14:textId="77777777" w:rsidTr="00AC0F47">
        <w:tc>
          <w:tcPr>
            <w:tcW w:w="2660" w:type="dxa"/>
          </w:tcPr>
          <w:p w14:paraId="6BE5CE57" w14:textId="77777777" w:rsidR="00400381" w:rsidRDefault="00400381">
            <w:r>
              <w:t>10000</w:t>
            </w:r>
          </w:p>
        </w:tc>
        <w:tc>
          <w:tcPr>
            <w:tcW w:w="3364" w:type="dxa"/>
          </w:tcPr>
          <w:p w14:paraId="6A29E187" w14:textId="4FE0907D" w:rsidR="00400381" w:rsidRDefault="00F71DE7">
            <w:r>
              <w:t>-</w:t>
            </w:r>
          </w:p>
        </w:tc>
        <w:tc>
          <w:tcPr>
            <w:tcW w:w="2696" w:type="dxa"/>
          </w:tcPr>
          <w:p w14:paraId="63BDF70B" w14:textId="2F77A06C" w:rsidR="00400381" w:rsidRDefault="00F71DE7">
            <w:r>
              <w:t>-</w:t>
            </w:r>
          </w:p>
        </w:tc>
      </w:tr>
    </w:tbl>
    <w:p w14:paraId="53E3CCE5" w14:textId="77777777" w:rsidR="00460B5B" w:rsidRDefault="00460B5B"/>
    <w:p w14:paraId="093979F3" w14:textId="46B417F3" w:rsidR="000854C3" w:rsidRDefault="000854C3" w:rsidP="000854C3">
      <w:r>
        <w:t>* Refere-se ao número de chamadas da função de swap para embaralhamento dos vetores.</w:t>
      </w:r>
    </w:p>
    <w:p w14:paraId="78D4B356" w14:textId="77777777" w:rsidR="003A343B" w:rsidRDefault="003A343B" w:rsidP="000854C3"/>
    <w:p w14:paraId="2D55AFA5" w14:textId="77777777" w:rsidR="003A343B" w:rsidRDefault="003A343B" w:rsidP="000854C3"/>
    <w:p w14:paraId="4B40104D" w14:textId="77777777" w:rsidR="003A343B" w:rsidRDefault="003A343B" w:rsidP="000854C3"/>
    <w:p w14:paraId="10D94CE4" w14:textId="580AB1D9" w:rsidR="003A343B" w:rsidRDefault="003A343B" w:rsidP="000854C3">
      <w:r>
        <w:t>Observação: as instruções para execução do programa, tal como o compilador utilizado no desenvolvido estão no arquivo leiame.txt, anexado a projeto.</w:t>
      </w:r>
    </w:p>
    <w:p w14:paraId="268C961A" w14:textId="73BE3F1F" w:rsidR="00460B5B" w:rsidRPr="00460B5B" w:rsidRDefault="00460B5B">
      <w:pPr>
        <w:rPr>
          <w:sz w:val="28"/>
        </w:rPr>
      </w:pPr>
      <w:r>
        <w:rPr>
          <w:sz w:val="28"/>
        </w:rPr>
        <w:br w:type="page"/>
      </w:r>
      <w:r w:rsidRPr="00460B5B">
        <w:rPr>
          <w:sz w:val="28"/>
        </w:rPr>
        <w:lastRenderedPageBreak/>
        <w:t>Análise dos Resultados Obtidos</w:t>
      </w:r>
    </w:p>
    <w:p w14:paraId="0C0ECB96" w14:textId="77777777" w:rsidR="00460B5B" w:rsidRDefault="00460B5B" w:rsidP="00460B5B">
      <w:pPr>
        <w:autoSpaceDE w:val="0"/>
        <w:autoSpaceDN w:val="0"/>
        <w:adjustRightInd w:val="0"/>
        <w:spacing w:after="0" w:line="240" w:lineRule="auto"/>
        <w:jc w:val="both"/>
      </w:pPr>
    </w:p>
    <w:p w14:paraId="0BCD5C62" w14:textId="0A903B15" w:rsidR="007D1364" w:rsidRDefault="007D1364" w:rsidP="00460B5B">
      <w:pPr>
        <w:autoSpaceDE w:val="0"/>
        <w:autoSpaceDN w:val="0"/>
        <w:adjustRightInd w:val="0"/>
        <w:spacing w:after="0" w:line="240" w:lineRule="auto"/>
        <w:jc w:val="both"/>
      </w:pPr>
      <w:r>
        <w:t>Tomando como base o algoritimo descrito no artigo</w:t>
      </w:r>
      <w:r w:rsidRPr="007D1364"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“</w:t>
      </w:r>
      <w:r w:rsidRPr="007D1364">
        <w:t>A polynomial Time Algorithm for</w:t>
      </w:r>
      <w:r w:rsidR="00460B5B">
        <w:t xml:space="preserve"> </w:t>
      </w:r>
      <w:r w:rsidRPr="007D1364">
        <w:t>the N-Queen Problem</w:t>
      </w:r>
      <w:r>
        <w:t>”, tentou-se implementar a lógica do mes</w:t>
      </w:r>
      <w:r w:rsidR="005417C4">
        <w:t>m</w:t>
      </w:r>
      <w:r>
        <w:t>o utilizando linguagem C</w:t>
      </w:r>
      <w:r w:rsidR="005417C4">
        <w:t>. Tal fato não foi completamente atingido neste trabalho, o que ficou inviável de mensurar os valores em branco da tabela acima.</w:t>
      </w:r>
    </w:p>
    <w:p w14:paraId="798CB870" w14:textId="77777777" w:rsidR="00460B5B" w:rsidRDefault="00460B5B" w:rsidP="00460B5B">
      <w:pPr>
        <w:autoSpaceDE w:val="0"/>
        <w:autoSpaceDN w:val="0"/>
        <w:adjustRightInd w:val="0"/>
        <w:spacing w:after="0" w:line="240" w:lineRule="auto"/>
        <w:jc w:val="both"/>
      </w:pPr>
    </w:p>
    <w:p w14:paraId="1CDFE73B" w14:textId="4339781E" w:rsidR="008E416B" w:rsidRPr="005417C4" w:rsidRDefault="00F07006" w:rsidP="00460B5B">
      <w:pPr>
        <w:jc w:val="both"/>
      </w:pPr>
      <w:r>
        <w:t>Viu-se que a parte de teste da lógica de swap não foi implem</w:t>
      </w:r>
      <w:r w:rsidR="00F71DE7">
        <w:t>entada, o que prejudicou o desempenho</w:t>
      </w:r>
      <w:r>
        <w:t xml:space="preserve"> desse projeto, deixando</w:t>
      </w:r>
      <w:r w:rsidR="00F71DE7">
        <w:t xml:space="preserve"> a desejar</w:t>
      </w:r>
      <w:r>
        <w:t xml:space="preserve"> no tempo de execução esperado</w:t>
      </w:r>
      <w:r w:rsidR="00106438">
        <w:t>. Esse teste faria a consistência para conhecer se a próxima chamada da função de swap seria melhor para a situação atual</w:t>
      </w:r>
      <w:r>
        <w:t>. Houve dificuldade para entendimento inicial na parte de troca de valores nos ín</w:t>
      </w:r>
      <w:r w:rsidR="00F71DE7">
        <w:t>dices dos vetores de diagonais e, como a lógica de teste não foi finalizada, o programa permanece em execução embaralhando os vetores de forma aleatória, até qu</w:t>
      </w:r>
      <w:r w:rsidR="008E416B">
        <w:t>e se tenha o resultado esperado.</w:t>
      </w:r>
      <w:r w:rsidR="00E13BDA">
        <w:t xml:space="preserve"> Sendo assim, foi observado que o consumo de recursos da máquina </w:t>
      </w:r>
      <w:r w:rsidR="008C5CB7">
        <w:t>é elevado p</w:t>
      </w:r>
      <w:r w:rsidR="003044B5">
        <w:t>ara valores acima de 2</w:t>
      </w:r>
      <w:r w:rsidR="0039706E">
        <w:t>4</w:t>
      </w:r>
      <w:r w:rsidR="003044B5">
        <w:t xml:space="preserve"> rainhas, atingindo tempos de execução muito altos.</w:t>
      </w:r>
    </w:p>
    <w:sectPr w:rsidR="008E416B" w:rsidRPr="0054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E19BB"/>
    <w:multiLevelType w:val="hybridMultilevel"/>
    <w:tmpl w:val="4C7E1738"/>
    <w:lvl w:ilvl="0" w:tplc="6C127D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81"/>
    <w:rsid w:val="00053EA0"/>
    <w:rsid w:val="000854C3"/>
    <w:rsid w:val="00106438"/>
    <w:rsid w:val="001C120B"/>
    <w:rsid w:val="003044B5"/>
    <w:rsid w:val="0039706E"/>
    <w:rsid w:val="003A343B"/>
    <w:rsid w:val="00400381"/>
    <w:rsid w:val="00460B5B"/>
    <w:rsid w:val="005417C4"/>
    <w:rsid w:val="007D1364"/>
    <w:rsid w:val="008C5CB7"/>
    <w:rsid w:val="008E416B"/>
    <w:rsid w:val="008E6189"/>
    <w:rsid w:val="00AC0F47"/>
    <w:rsid w:val="00E13BDA"/>
    <w:rsid w:val="00F07006"/>
    <w:rsid w:val="00F71DE7"/>
    <w:rsid w:val="00F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D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Bernardes</dc:creator>
  <cp:lastModifiedBy>Luciano Bernardes</cp:lastModifiedBy>
  <cp:revision>17</cp:revision>
  <cp:lastPrinted>2010-03-28T22:06:00Z</cp:lastPrinted>
  <dcterms:created xsi:type="dcterms:W3CDTF">2010-03-28T16:12:00Z</dcterms:created>
  <dcterms:modified xsi:type="dcterms:W3CDTF">2010-03-28T22:06:00Z</dcterms:modified>
</cp:coreProperties>
</file>